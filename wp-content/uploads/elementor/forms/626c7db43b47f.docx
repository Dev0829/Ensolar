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512A9B5D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7AC10E8B" w14:textId="0F1E9941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5B57F75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8B970D8" w14:textId="624C7C48" w:rsidR="001B2ABD" w:rsidRDefault="00CE3EAF" w:rsidP="001B2ABD">
            <w:pPr>
              <w:pStyle w:val="Title"/>
            </w:pPr>
            <w:r>
              <w:t>Gheroomy m. artiles</w:t>
            </w:r>
          </w:p>
          <w:p w14:paraId="5D2AE1F0" w14:textId="3B631F3C" w:rsidR="001B2ABD" w:rsidRDefault="00EA25D9" w:rsidP="001B2ABD">
            <w:pPr>
              <w:pStyle w:val="Subtitle"/>
            </w:pPr>
            <w:r>
              <w:rPr>
                <w:spacing w:val="0"/>
                <w:w w:val="100"/>
              </w:rPr>
              <w:t>Sales Associate/Customer Service</w:t>
            </w:r>
          </w:p>
        </w:tc>
      </w:tr>
      <w:tr w:rsidR="001B2ABD" w14:paraId="1EC4E3F4" w14:textId="77777777" w:rsidTr="001B2ABD">
        <w:tc>
          <w:tcPr>
            <w:tcW w:w="3600" w:type="dxa"/>
          </w:tcPr>
          <w:p w14:paraId="68EB1AD4" w14:textId="77777777" w:rsidR="00036450" w:rsidRDefault="00036450" w:rsidP="00036450"/>
          <w:sdt>
            <w:sdtPr>
              <w:id w:val="-1954003311"/>
              <w:placeholder>
                <w:docPart w:val="C9FFD296543C4F3FBEC640C41C38A86D"/>
              </w:placeholder>
              <w:temporary/>
              <w:showingPlcHdr/>
              <w15:appearance w15:val="hidden"/>
            </w:sdtPr>
            <w:sdtEndPr/>
            <w:sdtContent>
              <w:p w14:paraId="1E71326D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8A7E878FB8E649F7973F521A1CFD66A2"/>
              </w:placeholder>
              <w:temporary/>
              <w:showingPlcHdr/>
              <w15:appearance w15:val="hidden"/>
            </w:sdtPr>
            <w:sdtEndPr/>
            <w:sdtContent>
              <w:p w14:paraId="77A8394A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0BAAC6D8" w14:textId="7AE09D35" w:rsidR="004D3011" w:rsidRDefault="00EA25D9" w:rsidP="004D3011">
            <w:r>
              <w:t>786-637-3112</w:t>
            </w:r>
          </w:p>
          <w:p w14:paraId="319B02CB" w14:textId="77777777" w:rsidR="004D3011" w:rsidRPr="004D3011" w:rsidRDefault="004D3011" w:rsidP="004D3011"/>
          <w:sdt>
            <w:sdtPr>
              <w:id w:val="-240260293"/>
              <w:placeholder>
                <w:docPart w:val="5F918F0B85F54E3BAFB869DC77B661FA"/>
              </w:placeholder>
              <w:temporary/>
              <w:showingPlcHdr/>
              <w15:appearance w15:val="hidden"/>
            </w:sdtPr>
            <w:sdtEndPr/>
            <w:sdtContent>
              <w:p w14:paraId="1FF9994B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457A8E7D" w14:textId="5D0B9100" w:rsidR="00036450" w:rsidRPr="00E4381A" w:rsidRDefault="00EA25D9" w:rsidP="004D3011">
            <w:pPr>
              <w:rPr>
                <w:rStyle w:val="Hyperlink"/>
              </w:rPr>
            </w:pPr>
            <w:r>
              <w:t>gheartiles@gmail.com</w:t>
            </w:r>
          </w:p>
          <w:p w14:paraId="6C8A7DF2" w14:textId="77777777" w:rsidR="004D3011" w:rsidRDefault="004D3011" w:rsidP="004D3011"/>
          <w:p w14:paraId="061FC716" w14:textId="77777777" w:rsidR="00EA25D9" w:rsidRDefault="00EA25D9" w:rsidP="004D3011">
            <w:r>
              <w:t>Address:</w:t>
            </w:r>
          </w:p>
          <w:p w14:paraId="3BA409AC" w14:textId="77777777" w:rsidR="00EA25D9" w:rsidRDefault="00EA25D9" w:rsidP="004D3011">
            <w:r>
              <w:t>7917 Singing Ct Place</w:t>
            </w:r>
          </w:p>
          <w:p w14:paraId="6A11B9C8" w14:textId="77777777" w:rsidR="00EA25D9" w:rsidRDefault="00EA25D9" w:rsidP="004D3011">
            <w:r>
              <w:t>Tampa, FL 33615</w:t>
            </w:r>
          </w:p>
          <w:p w14:paraId="3B25501E" w14:textId="77777777" w:rsidR="00182B2F" w:rsidRDefault="00182B2F" w:rsidP="004D3011"/>
          <w:p w14:paraId="2EBCB986" w14:textId="77777777" w:rsidR="00182B2F" w:rsidRDefault="00182B2F" w:rsidP="004D3011"/>
          <w:p w14:paraId="2D732594" w14:textId="77777777" w:rsidR="00182B2F" w:rsidRDefault="00182B2F" w:rsidP="004D3011">
            <w:r>
              <w:t>Objective:</w:t>
            </w:r>
          </w:p>
          <w:p w14:paraId="1D783155" w14:textId="02E2AFD8" w:rsidR="00182B2F" w:rsidRPr="004D3011" w:rsidRDefault="00182B2F" w:rsidP="004D3011">
            <w:r>
              <w:t xml:space="preserve">Seeking an opportunity to apply my advanced </w:t>
            </w:r>
            <w:r w:rsidR="00445CA8">
              <w:t xml:space="preserve">knowledge of sales </w:t>
            </w:r>
            <w:r w:rsidR="007B40B4">
              <w:t>and customer service and my experience with team-building and staff development.</w:t>
            </w:r>
            <w:r>
              <w:t xml:space="preserve"> </w:t>
            </w:r>
          </w:p>
        </w:tc>
        <w:tc>
          <w:tcPr>
            <w:tcW w:w="720" w:type="dxa"/>
          </w:tcPr>
          <w:p w14:paraId="27093963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B4066A005F40412EBBC49AE72BAD400B"/>
              </w:placeholder>
              <w:temporary/>
              <w:showingPlcHdr/>
              <w15:appearance w15:val="hidden"/>
            </w:sdtPr>
            <w:sdtEndPr/>
            <w:sdtContent>
              <w:p w14:paraId="27EB4496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787EEBA1" w14:textId="35D8C91A" w:rsidR="00036450" w:rsidRDefault="009F24D8" w:rsidP="009F24D8">
            <w:pPr>
              <w:pStyle w:val="Heading4"/>
            </w:pPr>
            <w:proofErr w:type="spellStart"/>
            <w:r>
              <w:t>Alic</w:t>
            </w:r>
            <w:proofErr w:type="spellEnd"/>
            <w:r>
              <w:t xml:space="preserve"> New World School</w:t>
            </w:r>
          </w:p>
          <w:p w14:paraId="58A7C555" w14:textId="16E9ED05" w:rsidR="009F24D8" w:rsidRPr="009F24D8" w:rsidRDefault="000A3D7B" w:rsidP="009F24D8">
            <w:r>
              <w:t>20</w:t>
            </w:r>
            <w:r w:rsidR="00050671">
              <w:t>10</w:t>
            </w:r>
            <w:r>
              <w:t>-201</w:t>
            </w:r>
            <w:r w:rsidR="00050671">
              <w:t>4</w:t>
            </w:r>
          </w:p>
          <w:p w14:paraId="38226C6F" w14:textId="2EAF4005" w:rsidR="004D3011" w:rsidRDefault="00EA25D9" w:rsidP="00036450">
            <w:r>
              <w:t>Hi</w:t>
            </w:r>
            <w:r w:rsidR="0079677C">
              <w:t>gh School Diploma</w:t>
            </w:r>
          </w:p>
          <w:p w14:paraId="1BA6BC5D" w14:textId="77777777" w:rsidR="00036450" w:rsidRDefault="00036450" w:rsidP="00036450"/>
          <w:sdt>
            <w:sdtPr>
              <w:id w:val="1001553383"/>
              <w:placeholder>
                <w:docPart w:val="6FD6A0754B7A4FE7AB7352FDF1E1F01E"/>
              </w:placeholder>
              <w:temporary/>
              <w:showingPlcHdr/>
              <w15:appearance w15:val="hidden"/>
            </w:sdtPr>
            <w:sdtEndPr/>
            <w:sdtContent>
              <w:p w14:paraId="44F8ABA7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698BE653" w14:textId="657C9CD9" w:rsidR="00050671" w:rsidRDefault="000A3D7B" w:rsidP="00050671">
            <w:pPr>
              <w:pStyle w:val="Heading4"/>
            </w:pPr>
            <w:r>
              <w:t xml:space="preserve">The Mansion </w:t>
            </w:r>
            <w:r w:rsidR="00050671">
              <w:t xml:space="preserve">at Mountain Lakes </w:t>
            </w:r>
            <w:r w:rsidR="00E46311">
              <w:t>(</w:t>
            </w:r>
            <w:r w:rsidR="00050671">
              <w:t>Waiter-Bartender</w:t>
            </w:r>
            <w:r w:rsidR="00E46311">
              <w:t>)</w:t>
            </w:r>
          </w:p>
          <w:p w14:paraId="6E344B84" w14:textId="61304077" w:rsidR="004D3011" w:rsidRDefault="00050671" w:rsidP="00234D02">
            <w:pPr>
              <w:pStyle w:val="Heading4"/>
            </w:pPr>
            <w:r>
              <w:t>January 2015-March 2017</w:t>
            </w:r>
          </w:p>
          <w:p w14:paraId="51D7AA44" w14:textId="2D4481E1" w:rsidR="00BF2840" w:rsidRDefault="00E46311" w:rsidP="00234D02">
            <w:r>
              <w:t>As a waiter I greeted</w:t>
            </w:r>
            <w:r w:rsidR="00234D02">
              <w:t xml:space="preserve"> and serv</w:t>
            </w:r>
            <w:r>
              <w:t>ed</w:t>
            </w:r>
            <w:r w:rsidR="00234D02">
              <w:t xml:space="preserve"> customers, providing detailed information </w:t>
            </w:r>
            <w:r w:rsidR="00BF2840">
              <w:t>on menus, multitasking various front-of-the-house duties and collecting bill.</w:t>
            </w:r>
          </w:p>
          <w:p w14:paraId="132606C0" w14:textId="509AD793" w:rsidR="00234D02" w:rsidRDefault="00BF2840" w:rsidP="00234D02">
            <w:r>
              <w:t xml:space="preserve">As a bartender I mixed and garnished alcoholic and non-alcoholic drinks. Helped guests choose menu items or guiding them through drink options. Taking orders and making guests feel taken care of during their </w:t>
            </w:r>
            <w:r w:rsidR="00E46311">
              <w:t>time at the restaurant or event.</w:t>
            </w:r>
            <w:r>
              <w:t xml:space="preserve"> </w:t>
            </w:r>
          </w:p>
          <w:p w14:paraId="37764175" w14:textId="77777777" w:rsidR="00234D02" w:rsidRPr="00234D02" w:rsidRDefault="00234D02" w:rsidP="00234D02"/>
          <w:p w14:paraId="0C6D78EF" w14:textId="741358DE" w:rsidR="004D3011" w:rsidRPr="00182B2F" w:rsidRDefault="009A42C5" w:rsidP="004D3011">
            <w:pPr>
              <w:rPr>
                <w:b/>
                <w:bCs/>
              </w:rPr>
            </w:pPr>
            <w:r w:rsidRPr="00182B2F">
              <w:rPr>
                <w:b/>
                <w:bCs/>
              </w:rPr>
              <w:t xml:space="preserve">Squeaky </w:t>
            </w:r>
            <w:proofErr w:type="spellStart"/>
            <w:r w:rsidRPr="00182B2F">
              <w:rPr>
                <w:b/>
                <w:bCs/>
              </w:rPr>
              <w:t>Klean</w:t>
            </w:r>
            <w:proofErr w:type="spellEnd"/>
            <w:r w:rsidRPr="00182B2F">
              <w:rPr>
                <w:b/>
                <w:bCs/>
              </w:rPr>
              <w:t>, Gainesville Florida (Cleaning Services)</w:t>
            </w:r>
          </w:p>
          <w:p w14:paraId="25452F5E" w14:textId="5628305E" w:rsidR="009A42C5" w:rsidRPr="00182B2F" w:rsidRDefault="009A42C5" w:rsidP="004D3011">
            <w:pPr>
              <w:rPr>
                <w:b/>
                <w:bCs/>
              </w:rPr>
            </w:pPr>
            <w:r w:rsidRPr="00182B2F">
              <w:rPr>
                <w:b/>
                <w:bCs/>
              </w:rPr>
              <w:t>December 2018-February 2020</w:t>
            </w:r>
          </w:p>
          <w:p w14:paraId="318CA061" w14:textId="5CEE0C71" w:rsidR="0027032D" w:rsidRDefault="00F80497" w:rsidP="004D3011">
            <w:r>
              <w:t>Duties included maintaining the interior and exterior appearance of the residence. Such as sweeping, mopping, and vacuuming floors, dusting countertops, ceilings and furniture</w:t>
            </w:r>
            <w:r w:rsidR="00C667A6">
              <w:t xml:space="preserve"> and sanitizing bathrooms, kitchens or other public areas. </w:t>
            </w:r>
          </w:p>
          <w:p w14:paraId="1BE3AC5F" w14:textId="08588C49" w:rsidR="009A42C5" w:rsidRDefault="009A42C5" w:rsidP="004D3011"/>
          <w:p w14:paraId="480A82D8" w14:textId="7EDD3EE4" w:rsidR="009A42C5" w:rsidRPr="00182B2F" w:rsidRDefault="009A42C5" w:rsidP="004D3011">
            <w:pPr>
              <w:rPr>
                <w:b/>
                <w:bCs/>
                <w:i/>
                <w:iCs/>
              </w:rPr>
            </w:pPr>
            <w:r w:rsidRPr="00182B2F">
              <w:rPr>
                <w:b/>
                <w:bCs/>
                <w:i/>
                <w:iCs/>
              </w:rPr>
              <w:t xml:space="preserve">UBER (Driver) </w:t>
            </w:r>
            <w:r w:rsidR="0027032D" w:rsidRPr="00182B2F">
              <w:rPr>
                <w:b/>
                <w:bCs/>
                <w:i/>
                <w:iCs/>
              </w:rPr>
              <w:t>2018- Present</w:t>
            </w:r>
          </w:p>
          <w:p w14:paraId="01B8A9D0" w14:textId="58EDA718" w:rsidR="009A42C5" w:rsidRPr="004D3011" w:rsidRDefault="009A42C5" w:rsidP="004D3011">
            <w:r>
              <w:t xml:space="preserve">As a uber driver I picked up passengers </w:t>
            </w:r>
            <w:r w:rsidR="0027032D">
              <w:t>and transported clients between places. Always maintained vehicle in good condition, drove safely, great communication, great time management and customer service.</w:t>
            </w:r>
          </w:p>
          <w:p w14:paraId="5EC51927" w14:textId="59D16EF1" w:rsidR="004D3011" w:rsidRDefault="004D3011" w:rsidP="00036450"/>
          <w:p w14:paraId="529A048B" w14:textId="79AD1F09" w:rsidR="00182B2F" w:rsidRDefault="00182B2F" w:rsidP="00036450"/>
          <w:p w14:paraId="018C949C" w14:textId="0B7D5150" w:rsidR="00182B2F" w:rsidRPr="00182B2F" w:rsidRDefault="00182B2F" w:rsidP="00036450">
            <w:pPr>
              <w:rPr>
                <w:b/>
                <w:bCs/>
                <w:u w:val="single"/>
              </w:rPr>
            </w:pPr>
            <w:r w:rsidRPr="00182B2F">
              <w:rPr>
                <w:b/>
                <w:bCs/>
                <w:u w:val="single"/>
              </w:rPr>
              <w:t>SKILLS:</w:t>
            </w:r>
          </w:p>
          <w:p w14:paraId="61A52ACC" w14:textId="1867D1EB" w:rsidR="00182B2F" w:rsidRDefault="00182B2F" w:rsidP="00036450"/>
          <w:p w14:paraId="61ECD6DF" w14:textId="2CD5C249" w:rsidR="00182B2F" w:rsidRDefault="00182B2F" w:rsidP="00036450">
            <w:r>
              <w:t>Interpersonal Skills</w:t>
            </w:r>
          </w:p>
          <w:p w14:paraId="1F8B2677" w14:textId="45F00090" w:rsidR="00182B2F" w:rsidRDefault="00182B2F" w:rsidP="00036450">
            <w:r>
              <w:t>Fast learner</w:t>
            </w:r>
          </w:p>
          <w:p w14:paraId="235278CB" w14:textId="33C86F7D" w:rsidR="00182B2F" w:rsidRDefault="00182B2F" w:rsidP="00036450">
            <w:r>
              <w:t>Open Mindedness</w:t>
            </w:r>
          </w:p>
          <w:p w14:paraId="4D75ADCC" w14:textId="54DDEDE4" w:rsidR="00182B2F" w:rsidRDefault="00182B2F" w:rsidP="00036450">
            <w:r>
              <w:t xml:space="preserve">Computer skills </w:t>
            </w:r>
          </w:p>
          <w:p w14:paraId="72AAD546" w14:textId="5EF45672" w:rsidR="00036450" w:rsidRPr="004D3011" w:rsidRDefault="00036450" w:rsidP="004D3011">
            <w:pPr>
              <w:rPr>
                <w:color w:val="FFFFFF" w:themeColor="background1"/>
              </w:rPr>
            </w:pPr>
          </w:p>
        </w:tc>
      </w:tr>
    </w:tbl>
    <w:p w14:paraId="0269D57F" w14:textId="77777777" w:rsidR="0043117B" w:rsidRDefault="007B40B4" w:rsidP="000C45FF">
      <w:pPr>
        <w:tabs>
          <w:tab w:val="left" w:pos="990"/>
        </w:tabs>
      </w:pPr>
    </w:p>
    <w:sectPr w:rsidR="0043117B" w:rsidSect="000C45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E1917" w14:textId="77777777" w:rsidR="00CE3EAF" w:rsidRDefault="00CE3EAF" w:rsidP="000C45FF">
      <w:r>
        <w:separator/>
      </w:r>
    </w:p>
  </w:endnote>
  <w:endnote w:type="continuationSeparator" w:id="0">
    <w:p w14:paraId="0CDF9C4D" w14:textId="77777777" w:rsidR="00CE3EAF" w:rsidRDefault="00CE3EA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93347" w14:textId="77777777" w:rsidR="00CE3EAF" w:rsidRDefault="00CE3EAF" w:rsidP="000C45FF">
      <w:r>
        <w:separator/>
      </w:r>
    </w:p>
  </w:footnote>
  <w:footnote w:type="continuationSeparator" w:id="0">
    <w:p w14:paraId="32CAD415" w14:textId="77777777" w:rsidR="00CE3EAF" w:rsidRDefault="00CE3EA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6372A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E231756" wp14:editId="634314E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AF"/>
    <w:rsid w:val="00036450"/>
    <w:rsid w:val="00050671"/>
    <w:rsid w:val="00094499"/>
    <w:rsid w:val="000A3D7B"/>
    <w:rsid w:val="000C45FF"/>
    <w:rsid w:val="000E3FD1"/>
    <w:rsid w:val="00112054"/>
    <w:rsid w:val="001317D8"/>
    <w:rsid w:val="001525E1"/>
    <w:rsid w:val="00180329"/>
    <w:rsid w:val="00182B2F"/>
    <w:rsid w:val="0019001F"/>
    <w:rsid w:val="001A74A5"/>
    <w:rsid w:val="001B2ABD"/>
    <w:rsid w:val="001E0391"/>
    <w:rsid w:val="001E1759"/>
    <w:rsid w:val="001F1ECC"/>
    <w:rsid w:val="00234D02"/>
    <w:rsid w:val="002400EB"/>
    <w:rsid w:val="00256CF7"/>
    <w:rsid w:val="0027032D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45CA8"/>
    <w:rsid w:val="004813B3"/>
    <w:rsid w:val="00496591"/>
    <w:rsid w:val="004C63E4"/>
    <w:rsid w:val="004D3011"/>
    <w:rsid w:val="005262AC"/>
    <w:rsid w:val="005E39D5"/>
    <w:rsid w:val="00600670"/>
    <w:rsid w:val="0062123A"/>
    <w:rsid w:val="00627A8A"/>
    <w:rsid w:val="00646E75"/>
    <w:rsid w:val="006771D0"/>
    <w:rsid w:val="00715FCB"/>
    <w:rsid w:val="00743101"/>
    <w:rsid w:val="00764C9F"/>
    <w:rsid w:val="007775E1"/>
    <w:rsid w:val="007867A0"/>
    <w:rsid w:val="007927F5"/>
    <w:rsid w:val="0079677C"/>
    <w:rsid w:val="007B40B4"/>
    <w:rsid w:val="00802CA0"/>
    <w:rsid w:val="009260CD"/>
    <w:rsid w:val="00940A66"/>
    <w:rsid w:val="00952C25"/>
    <w:rsid w:val="009A42C5"/>
    <w:rsid w:val="009F24D8"/>
    <w:rsid w:val="00A2118D"/>
    <w:rsid w:val="00AD0A50"/>
    <w:rsid w:val="00AD76E2"/>
    <w:rsid w:val="00B20152"/>
    <w:rsid w:val="00B359E4"/>
    <w:rsid w:val="00B57D98"/>
    <w:rsid w:val="00B70850"/>
    <w:rsid w:val="00BF2840"/>
    <w:rsid w:val="00C066B6"/>
    <w:rsid w:val="00C37BA1"/>
    <w:rsid w:val="00C4674C"/>
    <w:rsid w:val="00C506CF"/>
    <w:rsid w:val="00C667A6"/>
    <w:rsid w:val="00C72BED"/>
    <w:rsid w:val="00C9578B"/>
    <w:rsid w:val="00CB0055"/>
    <w:rsid w:val="00CE3EAF"/>
    <w:rsid w:val="00D2522B"/>
    <w:rsid w:val="00D422DE"/>
    <w:rsid w:val="00D5459D"/>
    <w:rsid w:val="00DA1F4D"/>
    <w:rsid w:val="00DD172A"/>
    <w:rsid w:val="00E25A26"/>
    <w:rsid w:val="00E4381A"/>
    <w:rsid w:val="00E46311"/>
    <w:rsid w:val="00E55D74"/>
    <w:rsid w:val="00EA25D9"/>
    <w:rsid w:val="00F60274"/>
    <w:rsid w:val="00F77FB9"/>
    <w:rsid w:val="00F80497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DB5C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lai\AppData\Local\Microsoft\Office\16.0\DTS\en-US%7b5E665F05-EF15-4B4D-BFCE-641616D2689A%7d\%7bAC6D81C5-180C-4A77-8F0B-9D6E5B8FABC4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FFD296543C4F3FBEC640C41C38A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40766-BDB2-412C-A34A-20FEF30B3508}"/>
      </w:docPartPr>
      <w:docPartBody>
        <w:p w:rsidR="00000000" w:rsidRDefault="007B1C4D">
          <w:pPr>
            <w:pStyle w:val="C9FFD296543C4F3FBEC640C41C38A86D"/>
          </w:pPr>
          <w:r w:rsidRPr="00CB0055">
            <w:t>Contact</w:t>
          </w:r>
        </w:p>
      </w:docPartBody>
    </w:docPart>
    <w:docPart>
      <w:docPartPr>
        <w:name w:val="8A7E878FB8E649F7973F521A1CFD6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22F4C-8675-409F-97F7-EB68A4B94979}"/>
      </w:docPartPr>
      <w:docPartBody>
        <w:p w:rsidR="00000000" w:rsidRDefault="007B1C4D">
          <w:pPr>
            <w:pStyle w:val="8A7E878FB8E649F7973F521A1CFD66A2"/>
          </w:pPr>
          <w:r w:rsidRPr="004D3011">
            <w:t>PHONE:</w:t>
          </w:r>
        </w:p>
      </w:docPartBody>
    </w:docPart>
    <w:docPart>
      <w:docPartPr>
        <w:name w:val="5F918F0B85F54E3BAFB869DC77B66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0D120-17AF-420B-AB78-548251136FF6}"/>
      </w:docPartPr>
      <w:docPartBody>
        <w:p w:rsidR="00000000" w:rsidRDefault="007B1C4D">
          <w:pPr>
            <w:pStyle w:val="5F918F0B85F54E3BAFB869DC77B661FA"/>
          </w:pPr>
          <w:r w:rsidRPr="004D3011">
            <w:t>EMAIL:</w:t>
          </w:r>
        </w:p>
      </w:docPartBody>
    </w:docPart>
    <w:docPart>
      <w:docPartPr>
        <w:name w:val="B4066A005F40412EBBC49AE72BAD4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B63C5-9AF5-4923-BB95-D4F954B2C8B1}"/>
      </w:docPartPr>
      <w:docPartBody>
        <w:p w:rsidR="00000000" w:rsidRDefault="007B1C4D">
          <w:pPr>
            <w:pStyle w:val="B4066A005F40412EBBC49AE72BAD400B"/>
          </w:pPr>
          <w:r w:rsidRPr="00036450">
            <w:t>EDUCATION</w:t>
          </w:r>
        </w:p>
      </w:docPartBody>
    </w:docPart>
    <w:docPart>
      <w:docPartPr>
        <w:name w:val="6FD6A0754B7A4FE7AB7352FDF1E1F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24DF7-0BEC-4554-B223-9820B543F3B0}"/>
      </w:docPartPr>
      <w:docPartBody>
        <w:p w:rsidR="00000000" w:rsidRDefault="007B1C4D">
          <w:pPr>
            <w:pStyle w:val="6FD6A0754B7A4FE7AB7352FDF1E1F01E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64C72F5DF94CCFA9D26366FF8C8969">
    <w:name w:val="8B64C72F5DF94CCFA9D26366FF8C8969"/>
  </w:style>
  <w:style w:type="paragraph" w:customStyle="1" w:styleId="F7AD650C67234B3790BF25EF98CD025F">
    <w:name w:val="F7AD650C67234B3790BF25EF98CD025F"/>
  </w:style>
  <w:style w:type="paragraph" w:customStyle="1" w:styleId="795525C11A8A4028A957679E18B79CA7">
    <w:name w:val="795525C11A8A4028A957679E18B79CA7"/>
  </w:style>
  <w:style w:type="paragraph" w:customStyle="1" w:styleId="226F504B810F4D5C9B22C0119087B4DA">
    <w:name w:val="226F504B810F4D5C9B22C0119087B4DA"/>
  </w:style>
  <w:style w:type="paragraph" w:customStyle="1" w:styleId="C9FFD296543C4F3FBEC640C41C38A86D">
    <w:name w:val="C9FFD296543C4F3FBEC640C41C38A86D"/>
  </w:style>
  <w:style w:type="paragraph" w:customStyle="1" w:styleId="8A7E878FB8E649F7973F521A1CFD66A2">
    <w:name w:val="8A7E878FB8E649F7973F521A1CFD66A2"/>
  </w:style>
  <w:style w:type="paragraph" w:customStyle="1" w:styleId="3B2EE7BA2FE64911BFB8F28A7889CD3B">
    <w:name w:val="3B2EE7BA2FE64911BFB8F28A7889CD3B"/>
  </w:style>
  <w:style w:type="paragraph" w:customStyle="1" w:styleId="80BC8E1DB130402895E7F96CB7AC4A0D">
    <w:name w:val="80BC8E1DB130402895E7F96CB7AC4A0D"/>
  </w:style>
  <w:style w:type="paragraph" w:customStyle="1" w:styleId="4E431B1090764B2F8854CCD67D440D20">
    <w:name w:val="4E431B1090764B2F8854CCD67D440D20"/>
  </w:style>
  <w:style w:type="paragraph" w:customStyle="1" w:styleId="5F918F0B85F54E3BAFB869DC77B661FA">
    <w:name w:val="5F918F0B85F54E3BAFB869DC77B661FA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DFD5D38D3E98448EB48B0B404FBCA7E7">
    <w:name w:val="DFD5D38D3E98448EB48B0B404FBCA7E7"/>
  </w:style>
  <w:style w:type="paragraph" w:customStyle="1" w:styleId="8C6575E174E54116BD39460E2504B304">
    <w:name w:val="8C6575E174E54116BD39460E2504B304"/>
  </w:style>
  <w:style w:type="paragraph" w:customStyle="1" w:styleId="39D76D9280254905A2F206A0C3B1B56B">
    <w:name w:val="39D76D9280254905A2F206A0C3B1B56B"/>
  </w:style>
  <w:style w:type="paragraph" w:customStyle="1" w:styleId="567886C7AFBC4B3D87869CBFEE0C4E4E">
    <w:name w:val="567886C7AFBC4B3D87869CBFEE0C4E4E"/>
  </w:style>
  <w:style w:type="paragraph" w:customStyle="1" w:styleId="F1329975F611496AB6B501136D6CEA0A">
    <w:name w:val="F1329975F611496AB6B501136D6CEA0A"/>
  </w:style>
  <w:style w:type="paragraph" w:customStyle="1" w:styleId="DCEAD015ADB048FBA52057EEF9CF0684">
    <w:name w:val="DCEAD015ADB048FBA52057EEF9CF0684"/>
  </w:style>
  <w:style w:type="paragraph" w:customStyle="1" w:styleId="B4066A005F40412EBBC49AE72BAD400B">
    <w:name w:val="B4066A005F40412EBBC49AE72BAD400B"/>
  </w:style>
  <w:style w:type="paragraph" w:customStyle="1" w:styleId="91B614D148204194A7EF76C4798DA424">
    <w:name w:val="91B614D148204194A7EF76C4798DA424"/>
  </w:style>
  <w:style w:type="paragraph" w:customStyle="1" w:styleId="40F55BB284CD4A4AA22AC642C2812101">
    <w:name w:val="40F55BB284CD4A4AA22AC642C2812101"/>
  </w:style>
  <w:style w:type="paragraph" w:customStyle="1" w:styleId="0BEA5B350A6648B1AEEAF154A85B3E63">
    <w:name w:val="0BEA5B350A6648B1AEEAF154A85B3E63"/>
  </w:style>
  <w:style w:type="paragraph" w:customStyle="1" w:styleId="35B1E026E2334AC38BEBCBDA2D77F329">
    <w:name w:val="35B1E026E2334AC38BEBCBDA2D77F329"/>
  </w:style>
  <w:style w:type="paragraph" w:customStyle="1" w:styleId="B0FBF292E1314E6DB5898BBC02FF8F88">
    <w:name w:val="B0FBF292E1314E6DB5898BBC02FF8F88"/>
  </w:style>
  <w:style w:type="paragraph" w:customStyle="1" w:styleId="449FE32A3D124574B76A64B6F9D4E10B">
    <w:name w:val="449FE32A3D124574B76A64B6F9D4E10B"/>
  </w:style>
  <w:style w:type="paragraph" w:customStyle="1" w:styleId="AF8DD33436C94539BD4A8D6B98621E9E">
    <w:name w:val="AF8DD33436C94539BD4A8D6B98621E9E"/>
  </w:style>
  <w:style w:type="paragraph" w:customStyle="1" w:styleId="6FD6A0754B7A4FE7AB7352FDF1E1F01E">
    <w:name w:val="6FD6A0754B7A4FE7AB7352FDF1E1F01E"/>
  </w:style>
  <w:style w:type="paragraph" w:customStyle="1" w:styleId="0A61736E827A4C9C9CF809E61F8BC51E">
    <w:name w:val="0A61736E827A4C9C9CF809E61F8BC51E"/>
  </w:style>
  <w:style w:type="paragraph" w:customStyle="1" w:styleId="2AA3A5D8B4264C7985404ADA954379CE">
    <w:name w:val="2AA3A5D8B4264C7985404ADA954379CE"/>
  </w:style>
  <w:style w:type="paragraph" w:customStyle="1" w:styleId="B72323E43E18452F978A966EDBA706C9">
    <w:name w:val="B72323E43E18452F978A966EDBA706C9"/>
  </w:style>
  <w:style w:type="paragraph" w:customStyle="1" w:styleId="D2A5816D5B9C44D99E0F8BAE722D59AB">
    <w:name w:val="D2A5816D5B9C44D99E0F8BAE722D59AB"/>
  </w:style>
  <w:style w:type="paragraph" w:customStyle="1" w:styleId="19EB5C35FE834C2485097D353338E53E">
    <w:name w:val="19EB5C35FE834C2485097D353338E53E"/>
  </w:style>
  <w:style w:type="paragraph" w:customStyle="1" w:styleId="3DA5672B3E2B4638BC078FF411819E9B">
    <w:name w:val="3DA5672B3E2B4638BC078FF411819E9B"/>
  </w:style>
  <w:style w:type="paragraph" w:customStyle="1" w:styleId="EA54ABE2A0A342DBB6FF34B13837475F">
    <w:name w:val="EA54ABE2A0A342DBB6FF34B13837475F"/>
  </w:style>
  <w:style w:type="paragraph" w:customStyle="1" w:styleId="0382CD5C733947AC8483DD5FF758CE36">
    <w:name w:val="0382CD5C733947AC8483DD5FF758CE36"/>
  </w:style>
  <w:style w:type="paragraph" w:customStyle="1" w:styleId="9147C90FCAC842F7BAD5C0B6AF9F10D8">
    <w:name w:val="9147C90FCAC842F7BAD5C0B6AF9F10D8"/>
  </w:style>
  <w:style w:type="paragraph" w:customStyle="1" w:styleId="463F699177234E1AA11C745F83A06C34">
    <w:name w:val="463F699177234E1AA11C745F83A06C34"/>
  </w:style>
  <w:style w:type="paragraph" w:customStyle="1" w:styleId="B5105A7416EE405A98071735F6F67D94">
    <w:name w:val="B5105A7416EE405A98071735F6F67D94"/>
  </w:style>
  <w:style w:type="paragraph" w:customStyle="1" w:styleId="246CABBF8F614D95AA41199E6B9F4057">
    <w:name w:val="246CABBF8F614D95AA41199E6B9F4057"/>
  </w:style>
  <w:style w:type="paragraph" w:customStyle="1" w:styleId="76EB39FB0E0E48F5AB35F33E0EA32D6D">
    <w:name w:val="76EB39FB0E0E48F5AB35F33E0EA32D6D"/>
  </w:style>
  <w:style w:type="paragraph" w:customStyle="1" w:styleId="422361E1095B493A95E435EB8ECE4F9E">
    <w:name w:val="422361E1095B493A95E435EB8ECE4F9E"/>
  </w:style>
  <w:style w:type="paragraph" w:customStyle="1" w:styleId="90D30B4DA419466FA3093187FE70975F">
    <w:name w:val="90D30B4DA419466FA3093187FE70975F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0A64DB11B4F340B9B77DBDBAE1D50321">
    <w:name w:val="0A64DB11B4F340B9B77DBDBAE1D503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{AC6D81C5-180C-4A77-8F0B-9D6E5B8FABC4}tf00546271_win32</Template>
  <TotalTime>0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2022-01-08T23:27:00Z</dcterms:created>
  <dcterms:modified xsi:type="dcterms:W3CDTF">2022-01-09T03:25:00Z</dcterms:modified>
</cp:coreProperties>
</file>